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DFCAA" w14:textId="59A8B9EC" w:rsidR="00D5413C" w:rsidRDefault="003249A8">
      <w:pPr>
        <w:pStyle w:val="Foto"/>
      </w:pPr>
      <w:r>
        <w:rPr>
          <w:noProof/>
        </w:rPr>
        <w:drawing>
          <wp:inline distT="0" distB="0" distL="0" distR="0" wp14:anchorId="79F31A75" wp14:editId="19A49304">
            <wp:extent cx="2377440" cy="830580"/>
            <wp:effectExtent l="0" t="0" r="3810" b="7620"/>
            <wp:docPr id="1" name="Grafik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2C465" w14:textId="5C597013" w:rsidR="001638F6" w:rsidRPr="003249A8" w:rsidRDefault="003249A8" w:rsidP="00D5413C">
      <w:pPr>
        <w:pStyle w:val="Titel"/>
        <w:rPr>
          <w:lang w:val="en-US"/>
        </w:rPr>
      </w:pPr>
      <w:r w:rsidRPr="003249A8">
        <w:rPr>
          <w:lang w:val="en-US"/>
        </w:rPr>
        <w:t>Data Science Final Project</w:t>
      </w:r>
    </w:p>
    <w:p w14:paraId="77055133" w14:textId="7807A1C5" w:rsidR="001638F6" w:rsidRPr="003249A8" w:rsidRDefault="003249A8" w:rsidP="00D5413C">
      <w:pPr>
        <w:pStyle w:val="Untertitel"/>
        <w:rPr>
          <w:lang w:val="en-US"/>
        </w:rPr>
      </w:pPr>
      <w:r w:rsidRPr="003249A8">
        <w:rPr>
          <w:lang w:val="en-US"/>
        </w:rPr>
        <w:t>An</w:t>
      </w:r>
      <w:r>
        <w:rPr>
          <w:lang w:val="en-US"/>
        </w:rPr>
        <w:t>alysis of UFC fights from 1993 to 2019</w:t>
      </w:r>
    </w:p>
    <w:p w14:paraId="220901B2" w14:textId="3D5E688F" w:rsidR="003422FF" w:rsidRPr="004D3841" w:rsidRDefault="003249A8" w:rsidP="003422FF">
      <w:pPr>
        <w:pStyle w:val="Kontaktinfos"/>
        <w:rPr>
          <w:lang w:val="en-US"/>
        </w:rPr>
      </w:pPr>
      <w:r w:rsidRPr="004D3841">
        <w:rPr>
          <w:lang w:val="en-US"/>
        </w:rPr>
        <w:t>Arno Reinhofer</w:t>
      </w:r>
      <w:r w:rsidR="00D5413C" w:rsidRPr="004D3841">
        <w:rPr>
          <w:lang w:val="en-US" w:bidi="de-DE"/>
        </w:rPr>
        <w:t xml:space="preserve"> | </w:t>
      </w:r>
      <w:r w:rsidRPr="004D3841">
        <w:rPr>
          <w:lang w:val="en-US"/>
        </w:rPr>
        <w:t>21.05.2020</w:t>
      </w:r>
      <w:r w:rsidR="003422FF" w:rsidRPr="004D3841">
        <w:rPr>
          <w:lang w:val="en-US" w:bidi="de-DE"/>
        </w:rPr>
        <w:br w:type="page"/>
      </w:r>
    </w:p>
    <w:p w14:paraId="3ED76C07" w14:textId="55C356C0" w:rsidR="004D3841" w:rsidRDefault="004D3841" w:rsidP="00453B4F">
      <w:pPr>
        <w:pStyle w:val="berschrift1"/>
        <w:rPr>
          <w:lang w:val="en-US"/>
        </w:rPr>
      </w:pPr>
      <w:r w:rsidRPr="004D3841">
        <w:rPr>
          <w:lang w:val="en-US"/>
        </w:rPr>
        <w:lastRenderedPageBreak/>
        <w:t>In</w:t>
      </w:r>
      <w:r>
        <w:rPr>
          <w:lang w:val="en-US"/>
        </w:rPr>
        <w:t>troduction</w:t>
      </w:r>
    </w:p>
    <w:p w14:paraId="7066B6B4" w14:textId="1BFEB6FF" w:rsidR="00780F4A" w:rsidRDefault="002D5423" w:rsidP="004D3841">
      <w:pPr>
        <w:rPr>
          <w:lang w:val="en-US"/>
        </w:rPr>
      </w:pPr>
      <w:r>
        <w:rPr>
          <w:lang w:val="en-US"/>
        </w:rPr>
        <w:t xml:space="preserve">Adrian </w:t>
      </w:r>
      <w:r w:rsidR="00566671">
        <w:rPr>
          <w:lang w:val="en-US"/>
        </w:rPr>
        <w:t xml:space="preserve">Spataru </w:t>
      </w:r>
      <w:r>
        <w:rPr>
          <w:lang w:val="en-US"/>
        </w:rPr>
        <w:t xml:space="preserve">and Bohdan </w:t>
      </w:r>
      <w:r w:rsidR="00780F4A">
        <w:rPr>
          <w:lang w:val="en-US"/>
        </w:rPr>
        <w:t xml:space="preserve">Andrusyak </w:t>
      </w:r>
      <w:r>
        <w:rPr>
          <w:lang w:val="en-US"/>
        </w:rPr>
        <w:t xml:space="preserve">held an online course </w:t>
      </w:r>
      <w:r w:rsidR="00227FFB">
        <w:rPr>
          <w:lang w:val="en-US"/>
        </w:rPr>
        <w:t>“Learn</w:t>
      </w:r>
      <w:r>
        <w:rPr>
          <w:lang w:val="en-US"/>
        </w:rPr>
        <w:t xml:space="preserve"> Data Science </w:t>
      </w:r>
      <w:r w:rsidR="00227FFB">
        <w:rPr>
          <w:lang w:val="en-US"/>
        </w:rPr>
        <w:t>at Home” for beginners</w:t>
      </w:r>
      <w:r w:rsidR="00566671">
        <w:rPr>
          <w:lang w:val="en-US"/>
        </w:rPr>
        <w:t xml:space="preserve"> in the field of data science.</w:t>
      </w:r>
      <w:r w:rsidR="00BC1D86">
        <w:rPr>
          <w:lang w:val="en-US"/>
        </w:rPr>
        <w:t xml:space="preserve"> </w:t>
      </w:r>
      <w:r w:rsidR="00780F4A">
        <w:rPr>
          <w:lang w:val="en-US"/>
        </w:rPr>
        <w:t>The last part of this 5-week course is to create a project based on public data</w:t>
      </w:r>
      <w:r w:rsidR="00C565A4">
        <w:rPr>
          <w:lang w:val="en-US"/>
        </w:rPr>
        <w:t xml:space="preserve"> that uses many of the learned techniques.</w:t>
      </w:r>
    </w:p>
    <w:p w14:paraId="1B89C304" w14:textId="56C83120" w:rsidR="00FC4B45" w:rsidRDefault="00FC4B45" w:rsidP="004D3841">
      <w:pPr>
        <w:rPr>
          <w:lang w:val="en-US"/>
        </w:rPr>
      </w:pPr>
      <w:r>
        <w:rPr>
          <w:lang w:val="en-US"/>
        </w:rPr>
        <w:t xml:space="preserve">I decided to use UFC fight statistics from Kaggle: </w:t>
      </w:r>
      <w:hyperlink r:id="rId12" w:history="1">
        <w:r w:rsidRPr="007D7255">
          <w:rPr>
            <w:rStyle w:val="Hyperlink"/>
            <w:lang w:val="en-US"/>
          </w:rPr>
          <w:t>https://www.kaggle.com/rajeevw/ufcdata</w:t>
        </w:r>
      </w:hyperlink>
    </w:p>
    <w:p w14:paraId="4E92E05B" w14:textId="4EE19329" w:rsidR="00453B4F" w:rsidRPr="004D3841" w:rsidRDefault="0066189F" w:rsidP="00453B4F">
      <w:pPr>
        <w:pStyle w:val="berschrift1"/>
        <w:rPr>
          <w:lang w:val="en-US"/>
        </w:rPr>
      </w:pPr>
      <w:r w:rsidRPr="004D3841">
        <w:rPr>
          <w:lang w:val="en-US"/>
        </w:rPr>
        <w:t>Objectives</w:t>
      </w:r>
    </w:p>
    <w:p w14:paraId="4FD24EE7" w14:textId="0A98A657" w:rsidR="00F67F91" w:rsidRDefault="00392865" w:rsidP="00F67F91">
      <w:pPr>
        <w:rPr>
          <w:lang w:val="en-US"/>
        </w:rPr>
      </w:pPr>
      <w:r>
        <w:rPr>
          <w:lang w:val="en-US"/>
        </w:rPr>
        <w:t xml:space="preserve">The following questions </w:t>
      </w:r>
      <w:r w:rsidR="00C7673D">
        <w:rPr>
          <w:lang w:val="en-US"/>
        </w:rPr>
        <w:t>seem interesting:</w:t>
      </w:r>
    </w:p>
    <w:p w14:paraId="5314744E" w14:textId="55355A4B" w:rsidR="00C7673D" w:rsidRPr="00C7673D" w:rsidRDefault="00C7673D" w:rsidP="00C7673D">
      <w:pPr>
        <w:pStyle w:val="Listenabsatz"/>
        <w:numPr>
          <w:ilvl w:val="0"/>
          <w:numId w:val="21"/>
        </w:numPr>
        <w:rPr>
          <w:lang w:val="en-US"/>
        </w:rPr>
      </w:pPr>
      <w:r w:rsidRPr="00C7673D">
        <w:rPr>
          <w:lang w:val="en-US"/>
        </w:rPr>
        <w:t>Is data.csv calculated correctly?</w:t>
      </w:r>
    </w:p>
    <w:p w14:paraId="52BEC58D" w14:textId="09CAC5BB" w:rsidR="00C7673D" w:rsidRPr="00C7673D" w:rsidRDefault="00C7673D" w:rsidP="00027EC5">
      <w:pPr>
        <w:pStyle w:val="Listenabsatz"/>
        <w:numPr>
          <w:ilvl w:val="1"/>
          <w:numId w:val="21"/>
        </w:numPr>
        <w:rPr>
          <w:lang w:val="en-US"/>
        </w:rPr>
      </w:pPr>
      <w:r w:rsidRPr="00C7673D">
        <w:rPr>
          <w:lang w:val="en-US"/>
        </w:rPr>
        <w:t>Is the aggregate damage average correct?</w:t>
      </w:r>
    </w:p>
    <w:p w14:paraId="7BAD9DAB" w14:textId="4931D969" w:rsidR="00C7673D" w:rsidRPr="00C7673D" w:rsidRDefault="00C7673D" w:rsidP="00027EC5">
      <w:pPr>
        <w:pStyle w:val="Listenabsatz"/>
        <w:numPr>
          <w:ilvl w:val="1"/>
          <w:numId w:val="21"/>
        </w:numPr>
        <w:rPr>
          <w:lang w:val="en-US"/>
        </w:rPr>
      </w:pPr>
      <w:r w:rsidRPr="00C7673D">
        <w:rPr>
          <w:lang w:val="en-US"/>
        </w:rPr>
        <w:t>Is the aggregated opponent average correct?</w:t>
      </w:r>
    </w:p>
    <w:p w14:paraId="4E869518" w14:textId="2B70C28F" w:rsidR="00C7673D" w:rsidRPr="00C7673D" w:rsidRDefault="00C7673D" w:rsidP="00C7673D">
      <w:pPr>
        <w:pStyle w:val="Listenabsatz"/>
        <w:numPr>
          <w:ilvl w:val="0"/>
          <w:numId w:val="21"/>
        </w:numPr>
        <w:rPr>
          <w:lang w:val="en-US"/>
        </w:rPr>
      </w:pPr>
      <w:r w:rsidRPr="00C7673D">
        <w:rPr>
          <w:lang w:val="en-US"/>
        </w:rPr>
        <w:t>Who won the most fights?</w:t>
      </w:r>
    </w:p>
    <w:p w14:paraId="1C1289D2" w14:textId="666BC1D0" w:rsidR="00C7673D" w:rsidRPr="00C7673D" w:rsidRDefault="00A2391E" w:rsidP="00C7673D">
      <w:pPr>
        <w:pStyle w:val="Listenabsatz"/>
        <w:numPr>
          <w:ilvl w:val="0"/>
          <w:numId w:val="21"/>
        </w:numPr>
        <w:rPr>
          <w:lang w:val="en-US"/>
        </w:rPr>
      </w:pPr>
      <w:r w:rsidRPr="00C7673D">
        <w:rPr>
          <w:lang w:val="en-US"/>
        </w:rPr>
        <w:t>What is</w:t>
      </w:r>
      <w:r w:rsidR="00C7673D" w:rsidRPr="00C7673D">
        <w:rPr>
          <w:lang w:val="en-US"/>
        </w:rPr>
        <w:t xml:space="preserve"> the best age to win fights?</w:t>
      </w:r>
    </w:p>
    <w:p w14:paraId="0E3DF770" w14:textId="226D3C47" w:rsidR="00C7673D" w:rsidRPr="00C7673D" w:rsidRDefault="00C7673D" w:rsidP="00C7673D">
      <w:pPr>
        <w:pStyle w:val="Listenabsatz"/>
        <w:numPr>
          <w:ilvl w:val="0"/>
          <w:numId w:val="21"/>
        </w:numPr>
        <w:rPr>
          <w:lang w:val="en-US"/>
        </w:rPr>
      </w:pPr>
      <w:r w:rsidRPr="00C7673D">
        <w:rPr>
          <w:lang w:val="en-US"/>
        </w:rPr>
        <w:t>Who won the most title fights?</w:t>
      </w:r>
    </w:p>
    <w:p w14:paraId="77B8435D" w14:textId="37F7D946" w:rsidR="00C7673D" w:rsidRPr="00C7673D" w:rsidRDefault="00C7673D" w:rsidP="00C7673D">
      <w:pPr>
        <w:pStyle w:val="Listenabsatz"/>
        <w:numPr>
          <w:ilvl w:val="0"/>
          <w:numId w:val="21"/>
        </w:numPr>
        <w:rPr>
          <w:lang w:val="en-US"/>
        </w:rPr>
      </w:pPr>
      <w:r w:rsidRPr="00C7673D">
        <w:rPr>
          <w:lang w:val="en-US"/>
        </w:rPr>
        <w:t xml:space="preserve">Which </w:t>
      </w:r>
      <w:r w:rsidR="00FE2940" w:rsidRPr="00C7673D">
        <w:rPr>
          <w:lang w:val="en-US"/>
        </w:rPr>
        <w:t>accuracy</w:t>
      </w:r>
      <w:r w:rsidRPr="00C7673D">
        <w:rPr>
          <w:lang w:val="en-US"/>
        </w:rPr>
        <w:t xml:space="preserve"> can be reached for the prediction of the winner?</w:t>
      </w:r>
    </w:p>
    <w:p w14:paraId="0D56EBC2" w14:textId="3E247E15" w:rsidR="00453B4F" w:rsidRDefault="003074B0" w:rsidP="003074B0">
      <w:pPr>
        <w:pStyle w:val="berschrift1"/>
        <w:rPr>
          <w:lang w:val="en-US"/>
        </w:rPr>
      </w:pPr>
      <w:r w:rsidRPr="004D3841">
        <w:rPr>
          <w:lang w:val="en-US"/>
        </w:rPr>
        <w:t>Methods</w:t>
      </w:r>
    </w:p>
    <w:p w14:paraId="084C00CB" w14:textId="77777777" w:rsidR="005F36E7" w:rsidRDefault="00B2352A" w:rsidP="005F36E7">
      <w:pPr>
        <w:pStyle w:val="berschrift2"/>
        <w:rPr>
          <w:lang w:val="en-US"/>
        </w:rPr>
      </w:pPr>
      <w:r w:rsidRPr="005F36E7">
        <w:rPr>
          <w:lang w:val="en-US"/>
        </w:rPr>
        <w:t>Get clean data</w:t>
      </w:r>
    </w:p>
    <w:p w14:paraId="1905B1FD" w14:textId="02BF8488" w:rsidR="00B2352A" w:rsidRPr="005F36E7" w:rsidRDefault="006A3AD7" w:rsidP="005F36E7">
      <w:pPr>
        <w:rPr>
          <w:lang w:val="en-US"/>
        </w:rPr>
      </w:pPr>
      <w:r w:rsidRPr="005F36E7">
        <w:rPr>
          <w:lang w:val="en-US"/>
        </w:rPr>
        <w:t>UFC-01-clean_data</w:t>
      </w:r>
      <w:r w:rsidRPr="005F36E7">
        <w:rPr>
          <w:lang w:val="en-US"/>
        </w:rPr>
        <w:t>.ipynb</w:t>
      </w:r>
    </w:p>
    <w:p w14:paraId="3E93FB04" w14:textId="0905F53C" w:rsidR="006A3AD7" w:rsidRPr="006A3AD7" w:rsidRDefault="006A3AD7" w:rsidP="005F36E7">
      <w:pPr>
        <w:pStyle w:val="Listenabsatz"/>
        <w:numPr>
          <w:ilvl w:val="0"/>
          <w:numId w:val="22"/>
        </w:numPr>
        <w:rPr>
          <w:lang w:val="en-US"/>
        </w:rPr>
      </w:pPr>
      <w:r w:rsidRPr="006A3AD7">
        <w:rPr>
          <w:lang w:val="en-US"/>
        </w:rPr>
        <w:t>Examine the data</w:t>
      </w:r>
      <w:r w:rsidR="007B0B15">
        <w:rPr>
          <w:lang w:val="en-US"/>
        </w:rPr>
        <w:t>:</w:t>
      </w:r>
      <w:r w:rsidR="00553A03">
        <w:rPr>
          <w:lang w:val="en-US"/>
        </w:rPr>
        <w:br/>
      </w:r>
      <w:r w:rsidR="007B0B15">
        <w:rPr>
          <w:lang w:val="en-US"/>
        </w:rPr>
        <w:t xml:space="preserve">Get an overview about </w:t>
      </w:r>
      <w:r w:rsidR="00F5431A">
        <w:rPr>
          <w:lang w:val="en-US"/>
        </w:rPr>
        <w:t>the</w:t>
      </w:r>
      <w:r w:rsidR="007B0B15">
        <w:rPr>
          <w:lang w:val="en-US"/>
        </w:rPr>
        <w:t xml:space="preserve"> </w:t>
      </w:r>
      <w:r w:rsidR="00F66F26">
        <w:rPr>
          <w:lang w:val="en-US"/>
        </w:rPr>
        <w:t>content. Try to understand all data</w:t>
      </w:r>
      <w:r w:rsidR="00720FD7">
        <w:rPr>
          <w:lang w:val="en-US"/>
        </w:rPr>
        <w:t xml:space="preserve"> in the dataset.</w:t>
      </w:r>
    </w:p>
    <w:p w14:paraId="4E11A451" w14:textId="06BF0062" w:rsidR="006A3AD7" w:rsidRPr="006A3AD7" w:rsidRDefault="006A3AD7" w:rsidP="005F36E7">
      <w:pPr>
        <w:pStyle w:val="Listenabsatz"/>
        <w:numPr>
          <w:ilvl w:val="0"/>
          <w:numId w:val="22"/>
        </w:numPr>
        <w:rPr>
          <w:lang w:val="en-US"/>
        </w:rPr>
      </w:pPr>
      <w:r w:rsidRPr="006A3AD7">
        <w:rPr>
          <w:lang w:val="en-US"/>
        </w:rPr>
        <w:t>Handle missing values</w:t>
      </w:r>
      <w:r w:rsidR="00720FD7">
        <w:rPr>
          <w:lang w:val="en-US"/>
        </w:rPr>
        <w:t>:</w:t>
      </w:r>
      <w:r w:rsidR="00553A03">
        <w:rPr>
          <w:lang w:val="en-US"/>
        </w:rPr>
        <w:br/>
      </w:r>
      <w:r w:rsidR="00AA431D">
        <w:rPr>
          <w:lang w:val="en-US"/>
        </w:rPr>
        <w:t>D</w:t>
      </w:r>
      <w:r w:rsidR="00F81F42">
        <w:rPr>
          <w:lang w:val="en-US"/>
        </w:rPr>
        <w:t xml:space="preserve">elete </w:t>
      </w:r>
      <w:r w:rsidR="00AA431D">
        <w:rPr>
          <w:lang w:val="en-US"/>
        </w:rPr>
        <w:t xml:space="preserve">missing </w:t>
      </w:r>
      <w:r w:rsidR="00F81F42">
        <w:rPr>
          <w:lang w:val="en-US"/>
        </w:rPr>
        <w:t xml:space="preserve">data </w:t>
      </w:r>
      <w:r w:rsidR="00AA431D">
        <w:rPr>
          <w:lang w:val="en-US"/>
        </w:rPr>
        <w:t>if it is not needed for analysis</w:t>
      </w:r>
      <w:r w:rsidR="00F81F42">
        <w:rPr>
          <w:lang w:val="en-US"/>
        </w:rPr>
        <w:t>.</w:t>
      </w:r>
      <w:r w:rsidR="00AA431D">
        <w:rPr>
          <w:lang w:val="en-US"/>
        </w:rPr>
        <w:t xml:space="preserve"> Try to best guess values</w:t>
      </w:r>
      <w:r w:rsidR="005F36E7">
        <w:rPr>
          <w:lang w:val="en-US"/>
        </w:rPr>
        <w:t xml:space="preserve"> for the rest by correlating to other metrics</w:t>
      </w:r>
      <w:r w:rsidR="0030160D">
        <w:rPr>
          <w:lang w:val="en-US"/>
        </w:rPr>
        <w:t>,</w:t>
      </w:r>
      <w:r w:rsidR="00AD3EA6">
        <w:rPr>
          <w:lang w:val="en-US"/>
        </w:rPr>
        <w:t xml:space="preserve"> using the</w:t>
      </w:r>
      <w:r w:rsidR="0030160D">
        <w:rPr>
          <w:lang w:val="en-US"/>
        </w:rPr>
        <w:t xml:space="preserve"> </w:t>
      </w:r>
      <w:r w:rsidR="005F36E7">
        <w:rPr>
          <w:lang w:val="en-US"/>
        </w:rPr>
        <w:t>median</w:t>
      </w:r>
      <w:r w:rsidR="0030160D">
        <w:rPr>
          <w:lang w:val="en-US"/>
        </w:rPr>
        <w:t xml:space="preserve"> or </w:t>
      </w:r>
      <w:r w:rsidR="00AD3EA6">
        <w:rPr>
          <w:lang w:val="en-US"/>
        </w:rPr>
        <w:t xml:space="preserve">the </w:t>
      </w:r>
      <w:r w:rsidR="0030160D">
        <w:rPr>
          <w:lang w:val="en-US"/>
        </w:rPr>
        <w:t xml:space="preserve">most frequent </w:t>
      </w:r>
      <w:r w:rsidR="00AD3EA6">
        <w:rPr>
          <w:lang w:val="en-US"/>
        </w:rPr>
        <w:t>occurrences</w:t>
      </w:r>
      <w:r w:rsidR="005F36E7">
        <w:rPr>
          <w:lang w:val="en-US"/>
        </w:rPr>
        <w:t>.</w:t>
      </w:r>
    </w:p>
    <w:p w14:paraId="15D9856E" w14:textId="180FBAF9" w:rsidR="006A3AD7" w:rsidRPr="006A3AD7" w:rsidRDefault="006A3AD7" w:rsidP="005F36E7">
      <w:pPr>
        <w:pStyle w:val="Listenabsatz"/>
        <w:numPr>
          <w:ilvl w:val="0"/>
          <w:numId w:val="22"/>
        </w:numPr>
        <w:rPr>
          <w:lang w:val="en-US"/>
        </w:rPr>
      </w:pPr>
      <w:r w:rsidRPr="006A3AD7">
        <w:rPr>
          <w:lang w:val="en-US"/>
        </w:rPr>
        <w:t xml:space="preserve">Delete </w:t>
      </w:r>
      <w:r w:rsidRPr="006A3AD7">
        <w:rPr>
          <w:lang w:val="en-US"/>
        </w:rPr>
        <w:t>unnecessary</w:t>
      </w:r>
      <w:r w:rsidRPr="006A3AD7">
        <w:rPr>
          <w:lang w:val="en-US"/>
        </w:rPr>
        <w:t xml:space="preserve"> data</w:t>
      </w:r>
      <w:r w:rsidR="00480FD6">
        <w:rPr>
          <w:lang w:val="en-US"/>
        </w:rPr>
        <w:t>:</w:t>
      </w:r>
      <w:r w:rsidR="00480FD6">
        <w:rPr>
          <w:lang w:val="en-US"/>
        </w:rPr>
        <w:br/>
        <w:t>Drop columns not needed and rows with</w:t>
      </w:r>
      <w:r w:rsidR="00A02234">
        <w:rPr>
          <w:lang w:val="en-US"/>
        </w:rPr>
        <w:t xml:space="preserve"> certain values.</w:t>
      </w:r>
    </w:p>
    <w:p w14:paraId="5F24291F" w14:textId="2E84963C" w:rsidR="006A3AD7" w:rsidRDefault="006A3AD7" w:rsidP="005F36E7">
      <w:pPr>
        <w:pStyle w:val="Listenabsatz"/>
        <w:numPr>
          <w:ilvl w:val="0"/>
          <w:numId w:val="22"/>
        </w:numPr>
        <w:rPr>
          <w:lang w:val="en-US"/>
        </w:rPr>
      </w:pPr>
      <w:r w:rsidRPr="006A3AD7">
        <w:rPr>
          <w:lang w:val="en-US"/>
        </w:rPr>
        <w:t>Write an output file for further processing</w:t>
      </w:r>
    </w:p>
    <w:p w14:paraId="2F8442FB" w14:textId="4FF87A09" w:rsidR="00A02234" w:rsidRDefault="00A70E63" w:rsidP="00A70E63">
      <w:pPr>
        <w:pStyle w:val="berschrift2"/>
        <w:rPr>
          <w:lang w:val="en-US"/>
        </w:rPr>
      </w:pPr>
      <w:r w:rsidRPr="00A70E63">
        <w:rPr>
          <w:lang w:val="en-US"/>
        </w:rPr>
        <w:t>Exploratory data analysis</w:t>
      </w:r>
      <w:r>
        <w:rPr>
          <w:lang w:val="en-US"/>
        </w:rPr>
        <w:t xml:space="preserve"> (EDA)</w:t>
      </w:r>
    </w:p>
    <w:p w14:paraId="0A6E7980" w14:textId="2DAEA52F" w:rsidR="00A70E63" w:rsidRPr="00A70E63" w:rsidRDefault="004B2755" w:rsidP="00A70E63">
      <w:pPr>
        <w:rPr>
          <w:lang w:val="en-US"/>
        </w:rPr>
      </w:pPr>
      <w:r w:rsidRPr="004B2755">
        <w:rPr>
          <w:lang w:val="en-US"/>
        </w:rPr>
        <w:t>UFC-02-eda.ipynb</w:t>
      </w:r>
    </w:p>
    <w:p w14:paraId="7DD83D71" w14:textId="07EC9D9C" w:rsidR="001F6C8A" w:rsidRPr="001F6C8A" w:rsidRDefault="001F6C8A" w:rsidP="00430F9B">
      <w:pPr>
        <w:pStyle w:val="Listenabsatz"/>
        <w:numPr>
          <w:ilvl w:val="0"/>
          <w:numId w:val="23"/>
        </w:numPr>
        <w:rPr>
          <w:lang w:val="en-US"/>
        </w:rPr>
      </w:pPr>
      <w:r w:rsidRPr="001F6C8A">
        <w:rPr>
          <w:lang w:val="en-US"/>
        </w:rPr>
        <w:t>Correlations</w:t>
      </w:r>
      <w:r w:rsidR="00430F9B">
        <w:rPr>
          <w:lang w:val="en-US"/>
        </w:rPr>
        <w:t>:</w:t>
      </w:r>
      <w:r w:rsidR="00430F9B">
        <w:rPr>
          <w:lang w:val="en-US"/>
        </w:rPr>
        <w:br/>
        <w:t>Find correlations in the data. Use a correlation matrix and a table view to get insights.</w:t>
      </w:r>
    </w:p>
    <w:p w14:paraId="3D3EA2F2" w14:textId="6F9CFD2A" w:rsidR="001F6C8A" w:rsidRDefault="001F6C8A" w:rsidP="00430F9B">
      <w:pPr>
        <w:pStyle w:val="Listenabsatz"/>
        <w:numPr>
          <w:ilvl w:val="0"/>
          <w:numId w:val="23"/>
        </w:numPr>
        <w:rPr>
          <w:lang w:val="en-US"/>
        </w:rPr>
      </w:pPr>
      <w:r w:rsidRPr="001F6C8A">
        <w:rPr>
          <w:lang w:val="en-US"/>
        </w:rPr>
        <w:lastRenderedPageBreak/>
        <w:t>Prediction</w:t>
      </w:r>
      <w:r w:rsidR="00430F9B">
        <w:rPr>
          <w:lang w:val="en-US"/>
        </w:rPr>
        <w:t>:</w:t>
      </w:r>
      <w:r w:rsidR="00430F9B">
        <w:rPr>
          <w:lang w:val="en-US"/>
        </w:rPr>
        <w:br/>
      </w:r>
      <w:r w:rsidR="007E74B2">
        <w:rPr>
          <w:lang w:val="en-US"/>
        </w:rPr>
        <w:t xml:space="preserve">Define one hot encoding categories and use </w:t>
      </w:r>
      <w:r w:rsidR="003B65EE">
        <w:rPr>
          <w:lang w:val="en-US"/>
        </w:rPr>
        <w:t>Random Forrest to predict winners.</w:t>
      </w:r>
    </w:p>
    <w:p w14:paraId="2E66323F" w14:textId="3F6E937C" w:rsidR="001A03A9" w:rsidRPr="00A70E63" w:rsidRDefault="001A03A9" w:rsidP="001A03A9">
      <w:pPr>
        <w:pStyle w:val="Listenabsatz"/>
        <w:numPr>
          <w:ilvl w:val="0"/>
          <w:numId w:val="23"/>
        </w:numPr>
        <w:rPr>
          <w:lang w:val="en-US"/>
        </w:rPr>
      </w:pPr>
      <w:r>
        <w:rPr>
          <w:lang w:val="en-US"/>
        </w:rPr>
        <w:t>Get winner statistics</w:t>
      </w:r>
      <w:r w:rsidR="003B65EE">
        <w:rPr>
          <w:lang w:val="en-US"/>
        </w:rPr>
        <w:t>:</w:t>
      </w:r>
      <w:r w:rsidR="003B65EE">
        <w:rPr>
          <w:lang w:val="en-US"/>
        </w:rPr>
        <w:br/>
        <w:t>Calculate bar charts and histograms to answer the questions.</w:t>
      </w:r>
    </w:p>
    <w:p w14:paraId="5161B0E9" w14:textId="77777777" w:rsidR="003B4001" w:rsidRDefault="003B4001">
      <w:pPr>
        <w:rPr>
          <w:rFonts w:asciiTheme="majorHAnsi" w:eastAsiaTheme="majorEastAsia" w:hAnsiTheme="majorHAnsi" w:cstheme="majorBidi"/>
          <w:color w:val="3F251D" w:themeColor="accent1"/>
          <w:sz w:val="40"/>
          <w:szCs w:val="30"/>
          <w:lang w:val="en-US"/>
        </w:rPr>
      </w:pPr>
      <w:r>
        <w:rPr>
          <w:lang w:val="en-US"/>
        </w:rPr>
        <w:br w:type="page"/>
      </w:r>
    </w:p>
    <w:p w14:paraId="3747F7FD" w14:textId="249DB627" w:rsidR="003143CC" w:rsidRPr="004D3841" w:rsidRDefault="003074B0" w:rsidP="003143CC">
      <w:pPr>
        <w:pStyle w:val="berschrift1"/>
        <w:rPr>
          <w:lang w:val="en-US"/>
        </w:rPr>
      </w:pPr>
      <w:r w:rsidRPr="004D3841">
        <w:rPr>
          <w:lang w:val="en-US"/>
        </w:rPr>
        <w:lastRenderedPageBreak/>
        <w:t>Results</w:t>
      </w:r>
    </w:p>
    <w:p w14:paraId="3EE659F4" w14:textId="631533DF" w:rsidR="00245882" w:rsidRDefault="00245882" w:rsidP="00245882">
      <w:pPr>
        <w:pStyle w:val="berschrift2"/>
        <w:rPr>
          <w:lang w:val="en-US"/>
        </w:rPr>
      </w:pPr>
      <w:r w:rsidRPr="00245882">
        <w:rPr>
          <w:lang w:val="en-US"/>
        </w:rPr>
        <w:t>Is data.csv calculated correctly?</w:t>
      </w:r>
    </w:p>
    <w:p w14:paraId="3F73CDA6" w14:textId="08BC330D" w:rsidR="00245882" w:rsidRDefault="00245882" w:rsidP="00255F0A">
      <w:pPr>
        <w:rPr>
          <w:lang w:val="en-US"/>
        </w:rPr>
      </w:pPr>
      <w:r>
        <w:rPr>
          <w:lang w:val="en-US"/>
        </w:rPr>
        <w:t>This question was answered by recalculating</w:t>
      </w:r>
      <w:r w:rsidR="00255F0A">
        <w:rPr>
          <w:lang w:val="en-US"/>
        </w:rPr>
        <w:t xml:space="preserve"> </w:t>
      </w:r>
      <w:r w:rsidR="00255F0A">
        <w:rPr>
          <w:lang w:val="en-US"/>
        </w:rPr>
        <w:t xml:space="preserve">random samples </w:t>
      </w:r>
      <w:r>
        <w:rPr>
          <w:lang w:val="en-US"/>
        </w:rPr>
        <w:t xml:space="preserve">by hand. E.g. for </w:t>
      </w:r>
      <w:r w:rsidR="00255F0A" w:rsidRPr="00255F0A">
        <w:rPr>
          <w:lang w:val="en-US"/>
        </w:rPr>
        <w:t>Henry Cejudo's first 3 fights.</w:t>
      </w:r>
      <w:r w:rsidR="00255F0A">
        <w:rPr>
          <w:lang w:val="en-US"/>
        </w:rPr>
        <w:t xml:space="preserve"> </w:t>
      </w:r>
      <w:r w:rsidR="00255F0A" w:rsidRPr="0097383E">
        <w:rPr>
          <w:b/>
          <w:bCs/>
          <w:sz w:val="32"/>
          <w:szCs w:val="32"/>
          <w:lang w:val="en-US"/>
        </w:rPr>
        <w:t xml:space="preserve">The work of Rajeev Warrier </w:t>
      </w:r>
      <w:r w:rsidR="000A2D76" w:rsidRPr="0097383E">
        <w:rPr>
          <w:b/>
          <w:bCs/>
          <w:sz w:val="32"/>
          <w:szCs w:val="32"/>
          <w:lang w:val="en-US"/>
        </w:rPr>
        <w:t>is</w:t>
      </w:r>
      <w:r w:rsidR="00255F0A" w:rsidRPr="0097383E">
        <w:rPr>
          <w:b/>
          <w:bCs/>
          <w:sz w:val="32"/>
          <w:szCs w:val="32"/>
          <w:lang w:val="en-US"/>
        </w:rPr>
        <w:t xml:space="preserve"> OK</w:t>
      </w:r>
      <w:r w:rsidR="00255F0A" w:rsidRPr="00255F0A">
        <w:rPr>
          <w:lang w:val="en-US"/>
        </w:rPr>
        <w:t>.</w:t>
      </w:r>
    </w:p>
    <w:p w14:paraId="0DCF2DB1" w14:textId="7B55945D" w:rsidR="00255F0A" w:rsidRDefault="00742FF9" w:rsidP="00255F0A">
      <w:pPr>
        <w:rPr>
          <w:lang w:val="en-US"/>
        </w:rPr>
      </w:pPr>
      <w:r>
        <w:rPr>
          <w:lang w:val="en-US"/>
        </w:rPr>
        <w:t>Thus,</w:t>
      </w:r>
      <w:r w:rsidR="00255F0A">
        <w:rPr>
          <w:lang w:val="en-US"/>
        </w:rPr>
        <w:t xml:space="preserve"> all </w:t>
      </w:r>
      <w:r w:rsidR="00255F0A" w:rsidRPr="0097383E">
        <w:rPr>
          <w:b/>
          <w:bCs/>
          <w:sz w:val="32"/>
          <w:szCs w:val="32"/>
          <w:lang w:val="en-US"/>
        </w:rPr>
        <w:t>further work</w:t>
      </w:r>
      <w:r w:rsidR="009707F3" w:rsidRPr="0097383E">
        <w:rPr>
          <w:b/>
          <w:bCs/>
          <w:sz w:val="32"/>
          <w:szCs w:val="32"/>
          <w:lang w:val="en-US"/>
        </w:rPr>
        <w:t xml:space="preserve"> is based on data.csv</w:t>
      </w:r>
      <w:r w:rsidR="009707F3">
        <w:rPr>
          <w:lang w:val="en-US"/>
        </w:rPr>
        <w:t xml:space="preserve"> which is partly processed. It already has aggregations of previous fights.</w:t>
      </w:r>
    </w:p>
    <w:p w14:paraId="022CE792" w14:textId="4DBA5EEA" w:rsidR="006B4D50" w:rsidRPr="00245882" w:rsidRDefault="006B4D50" w:rsidP="00255F0A">
      <w:pPr>
        <w:rPr>
          <w:lang w:val="en-US"/>
        </w:rPr>
      </w:pPr>
      <w:r>
        <w:rPr>
          <w:lang w:val="en-US"/>
        </w:rPr>
        <w:t>No proof in form of documents is contained in this project though.</w:t>
      </w:r>
    </w:p>
    <w:p w14:paraId="6A312FB3" w14:textId="77777777" w:rsidR="00EF5508" w:rsidRDefault="00EF5508">
      <w:pPr>
        <w:rPr>
          <w:rFonts w:asciiTheme="majorHAnsi" w:eastAsiaTheme="majorEastAsia" w:hAnsiTheme="majorHAnsi" w:cstheme="majorBidi"/>
          <w:caps/>
          <w:color w:val="3F251D" w:themeColor="accent1"/>
          <w:lang w:val="en-US"/>
        </w:rPr>
      </w:pPr>
      <w:r>
        <w:rPr>
          <w:lang w:val="en-US"/>
        </w:rPr>
        <w:br w:type="page"/>
      </w:r>
    </w:p>
    <w:p w14:paraId="2D076DB1" w14:textId="33A51883" w:rsidR="00245882" w:rsidRDefault="00245882" w:rsidP="006B4D50">
      <w:pPr>
        <w:pStyle w:val="berschrift2"/>
        <w:rPr>
          <w:lang w:val="en-US"/>
        </w:rPr>
      </w:pPr>
      <w:r w:rsidRPr="00245882">
        <w:rPr>
          <w:lang w:val="en-US"/>
        </w:rPr>
        <w:lastRenderedPageBreak/>
        <w:t>Who won the most fights?</w:t>
      </w:r>
    </w:p>
    <w:p w14:paraId="133F5BBC" w14:textId="12746E72" w:rsidR="00B83EE7" w:rsidRDefault="00210EC9">
      <w:pPr>
        <w:rPr>
          <w:lang w:val="en-US"/>
        </w:rPr>
      </w:pPr>
      <w:r w:rsidRPr="0097383E">
        <w:rPr>
          <w:b/>
          <w:bCs/>
          <w:sz w:val="32"/>
          <w:szCs w:val="32"/>
          <w:lang w:val="en-US"/>
        </w:rPr>
        <w:t>Donald Cerrone</w:t>
      </w:r>
      <w:r>
        <w:rPr>
          <w:lang w:val="en-US"/>
        </w:rPr>
        <w:t xml:space="preserve"> </w:t>
      </w:r>
      <w:r w:rsidR="00763210">
        <w:rPr>
          <w:lang w:val="en-US"/>
        </w:rPr>
        <w:t xml:space="preserve">and </w:t>
      </w:r>
      <w:r w:rsidR="00763210" w:rsidRPr="0097383E">
        <w:rPr>
          <w:b/>
          <w:bCs/>
          <w:sz w:val="32"/>
          <w:szCs w:val="32"/>
          <w:lang w:val="en-US"/>
        </w:rPr>
        <w:t>Michael Bisping</w:t>
      </w:r>
      <w:r w:rsidR="00763210">
        <w:rPr>
          <w:lang w:val="en-US"/>
        </w:rPr>
        <w:t xml:space="preserve"> </w:t>
      </w:r>
      <w:r>
        <w:rPr>
          <w:lang w:val="en-US"/>
        </w:rPr>
        <w:t xml:space="preserve">won </w:t>
      </w:r>
      <w:r w:rsidR="00763210">
        <w:rPr>
          <w:lang w:val="en-US"/>
        </w:rPr>
        <w:t>19 fight</w:t>
      </w:r>
      <w:r w:rsidR="00B83EE7">
        <w:rPr>
          <w:lang w:val="en-US"/>
        </w:rPr>
        <w:t>s.</w:t>
      </w:r>
      <w:r w:rsidR="00B83EE7">
        <w:rPr>
          <w:noProof/>
          <w:lang w:val="en-US"/>
        </w:rPr>
        <w:drawing>
          <wp:inline distT="0" distB="0" distL="0" distR="0" wp14:anchorId="195EFF10" wp14:editId="7D258196">
            <wp:extent cx="5471160" cy="390906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FED02" w14:textId="45817A58" w:rsidR="0018005D" w:rsidRPr="00B83EE7" w:rsidRDefault="0018005D">
      <w:pPr>
        <w:rPr>
          <w:lang w:val="en-US"/>
        </w:rPr>
      </w:pPr>
      <w:r>
        <w:rPr>
          <w:lang w:val="en-US"/>
        </w:rPr>
        <w:br w:type="page"/>
      </w:r>
    </w:p>
    <w:p w14:paraId="1107E057" w14:textId="0FB0E2F8" w:rsidR="00245882" w:rsidRDefault="00245882" w:rsidP="006B4D50">
      <w:pPr>
        <w:pStyle w:val="berschrift2"/>
        <w:rPr>
          <w:lang w:val="en-US"/>
        </w:rPr>
      </w:pPr>
      <w:r w:rsidRPr="00245882">
        <w:rPr>
          <w:lang w:val="en-US"/>
        </w:rPr>
        <w:lastRenderedPageBreak/>
        <w:t>What is the best age to win fights?</w:t>
      </w:r>
    </w:p>
    <w:p w14:paraId="5CC5AE69" w14:textId="72F727B1" w:rsidR="005A2784" w:rsidRPr="0018005D" w:rsidRDefault="0018005D" w:rsidP="0018005D">
      <w:pPr>
        <w:rPr>
          <w:lang w:val="en-US"/>
        </w:rPr>
      </w:pPr>
      <w:r>
        <w:rPr>
          <w:lang w:val="en-US"/>
        </w:rPr>
        <w:t>The best age to win fights is</w:t>
      </w:r>
      <w:r w:rsidR="000777CE">
        <w:rPr>
          <w:lang w:val="en-US"/>
        </w:rPr>
        <w:t xml:space="preserve"> from </w:t>
      </w:r>
      <w:r w:rsidR="000777CE" w:rsidRPr="000777CE">
        <w:rPr>
          <w:b/>
          <w:bCs/>
          <w:sz w:val="32"/>
          <w:szCs w:val="32"/>
          <w:lang w:val="en-US"/>
        </w:rPr>
        <w:t>27 years</w:t>
      </w:r>
      <w:r w:rsidR="000777CE">
        <w:rPr>
          <w:lang w:val="en-US"/>
        </w:rPr>
        <w:t xml:space="preserve"> to</w:t>
      </w:r>
      <w:r>
        <w:rPr>
          <w:lang w:val="en-US"/>
        </w:rPr>
        <w:t xml:space="preserve"> </w:t>
      </w:r>
      <w:r w:rsidRPr="0097383E">
        <w:rPr>
          <w:b/>
          <w:bCs/>
          <w:sz w:val="32"/>
          <w:szCs w:val="32"/>
          <w:lang w:val="en-US"/>
        </w:rPr>
        <w:t>30 years</w:t>
      </w:r>
      <w:r>
        <w:rPr>
          <w:lang w:val="en-US"/>
        </w:rPr>
        <w:t>.</w:t>
      </w:r>
      <w:r w:rsidR="005A2784">
        <w:rPr>
          <w:lang w:val="en-US"/>
        </w:rPr>
        <w:br/>
      </w:r>
      <w:r w:rsidR="00436FF8">
        <w:rPr>
          <w:lang w:val="en-US"/>
        </w:rPr>
        <w:t xml:space="preserve">Fun fact: </w:t>
      </w:r>
      <w:r w:rsidR="00755DA6">
        <w:rPr>
          <w:lang w:val="en-US"/>
        </w:rPr>
        <w:t xml:space="preserve">The oldest </w:t>
      </w:r>
      <w:r w:rsidR="008D416E">
        <w:rPr>
          <w:lang w:val="en-US"/>
        </w:rPr>
        <w:t>winners</w:t>
      </w:r>
      <w:r w:rsidR="00755DA6">
        <w:rPr>
          <w:lang w:val="en-US"/>
        </w:rPr>
        <w:t xml:space="preserve"> w</w:t>
      </w:r>
      <w:r w:rsidR="008D416E">
        <w:rPr>
          <w:lang w:val="en-US"/>
        </w:rPr>
        <w:t>ere already</w:t>
      </w:r>
      <w:r w:rsidR="00436FF8">
        <w:rPr>
          <w:lang w:val="en-US"/>
        </w:rPr>
        <w:t xml:space="preserve"> 46!</w:t>
      </w:r>
    </w:p>
    <w:p w14:paraId="3738DFD9" w14:textId="65BFA1A4" w:rsidR="0018005D" w:rsidRPr="0018005D" w:rsidRDefault="00754D5C" w:rsidP="0018005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2923A4" wp14:editId="32DD101B">
            <wp:extent cx="5471160" cy="390906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BD71E" w14:textId="77777777" w:rsidR="00A1402A" w:rsidRDefault="00A1402A">
      <w:pPr>
        <w:rPr>
          <w:rFonts w:asciiTheme="majorHAnsi" w:eastAsiaTheme="majorEastAsia" w:hAnsiTheme="majorHAnsi" w:cstheme="majorBidi"/>
          <w:caps/>
          <w:color w:val="3F251D" w:themeColor="accent1"/>
          <w:lang w:val="en-US"/>
        </w:rPr>
      </w:pPr>
      <w:r>
        <w:rPr>
          <w:lang w:val="en-US"/>
        </w:rPr>
        <w:br w:type="page"/>
      </w:r>
    </w:p>
    <w:p w14:paraId="7636368E" w14:textId="32B5E6B5" w:rsidR="00245882" w:rsidRDefault="00245882" w:rsidP="006B4D50">
      <w:pPr>
        <w:pStyle w:val="berschrift2"/>
        <w:rPr>
          <w:lang w:val="en-US"/>
        </w:rPr>
      </w:pPr>
      <w:r w:rsidRPr="00245882">
        <w:rPr>
          <w:lang w:val="en-US"/>
        </w:rPr>
        <w:lastRenderedPageBreak/>
        <w:t>Who won the most title fights?</w:t>
      </w:r>
    </w:p>
    <w:p w14:paraId="07606D5F" w14:textId="2969CEF8" w:rsidR="00823909" w:rsidRPr="00823909" w:rsidRDefault="00823909" w:rsidP="00823909">
      <w:pPr>
        <w:rPr>
          <w:lang w:val="en-US"/>
        </w:rPr>
      </w:pPr>
      <w:r w:rsidRPr="00C73678">
        <w:rPr>
          <w:b/>
          <w:bCs/>
          <w:sz w:val="32"/>
          <w:szCs w:val="32"/>
          <w:lang w:val="en-US"/>
        </w:rPr>
        <w:t>Georges St-Pierre</w:t>
      </w:r>
      <w:r>
        <w:rPr>
          <w:lang w:val="en-US"/>
        </w:rPr>
        <w:t xml:space="preserve"> won 13 title fights.</w:t>
      </w:r>
    </w:p>
    <w:p w14:paraId="0ED41BF6" w14:textId="4387257C" w:rsidR="00A1402A" w:rsidRDefault="00823909">
      <w:pPr>
        <w:rPr>
          <w:rFonts w:asciiTheme="majorHAnsi" w:eastAsiaTheme="majorEastAsia" w:hAnsiTheme="majorHAnsi" w:cstheme="majorBidi"/>
          <w:caps/>
          <w:color w:val="3F251D" w:themeColor="accent1"/>
          <w:lang w:val="en-US"/>
        </w:rPr>
      </w:pPr>
      <w:r>
        <w:rPr>
          <w:noProof/>
          <w:lang w:val="en-US"/>
        </w:rPr>
        <w:drawing>
          <wp:inline distT="0" distB="0" distL="0" distR="0" wp14:anchorId="0AF356E2" wp14:editId="4421109D">
            <wp:extent cx="5471160" cy="390906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402A">
        <w:rPr>
          <w:lang w:val="en-US"/>
        </w:rPr>
        <w:br w:type="page"/>
      </w:r>
    </w:p>
    <w:p w14:paraId="659BC921" w14:textId="06061D5C" w:rsidR="00116288" w:rsidRPr="00116288" w:rsidRDefault="00245882" w:rsidP="00116288">
      <w:pPr>
        <w:pStyle w:val="berschrift2"/>
        <w:rPr>
          <w:lang w:val="en-US"/>
        </w:rPr>
      </w:pPr>
      <w:r w:rsidRPr="00245882">
        <w:rPr>
          <w:lang w:val="en-US"/>
        </w:rPr>
        <w:lastRenderedPageBreak/>
        <w:t>Which accuracy can be reached for the prediction of the winner?</w:t>
      </w:r>
    </w:p>
    <w:p w14:paraId="1A489D53" w14:textId="4982E8CF" w:rsidR="00FC61D0" w:rsidRDefault="007F285F" w:rsidP="00FC61D0">
      <w:pPr>
        <w:rPr>
          <w:lang w:val="en-US"/>
        </w:rPr>
      </w:pPr>
      <w:r w:rsidRPr="007F285F">
        <w:rPr>
          <w:lang w:val="en-US"/>
        </w:rPr>
        <w:t xml:space="preserve">The prediction accuracy is only around </w:t>
      </w:r>
      <w:r w:rsidRPr="001128DF">
        <w:rPr>
          <w:b/>
          <w:bCs/>
          <w:sz w:val="32"/>
          <w:szCs w:val="32"/>
          <w:lang w:val="en-US"/>
        </w:rPr>
        <w:t>60% to 70%</w:t>
      </w:r>
      <w:r w:rsidRPr="001128DF">
        <w:rPr>
          <w:b/>
          <w:bCs/>
          <w:lang w:val="en-US"/>
        </w:rPr>
        <w:t>,</w:t>
      </w:r>
      <w:r w:rsidRPr="007F285F">
        <w:rPr>
          <w:lang w:val="en-US"/>
        </w:rPr>
        <w:t xml:space="preserve"> which is </w:t>
      </w:r>
      <w:r w:rsidR="00FE0E6F">
        <w:rPr>
          <w:lang w:val="en-US"/>
        </w:rPr>
        <w:t xml:space="preserve">not enough to get rich </w:t>
      </w:r>
      <w:r w:rsidR="001F37E2">
        <w:rPr>
          <w:lang w:val="en-US"/>
        </w:rPr>
        <w:t>through</w:t>
      </w:r>
      <w:r w:rsidR="00FE0E6F">
        <w:rPr>
          <w:lang w:val="en-US"/>
        </w:rPr>
        <w:t xml:space="preserve"> </w:t>
      </w:r>
      <w:r w:rsidR="001F37E2">
        <w:rPr>
          <w:lang w:val="en-US"/>
        </w:rPr>
        <w:t xml:space="preserve">professional </w:t>
      </w:r>
      <w:r w:rsidR="00FE0E6F">
        <w:rPr>
          <w:lang w:val="en-US"/>
        </w:rPr>
        <w:t>betting…</w:t>
      </w:r>
    </w:p>
    <w:p w14:paraId="1E25D37B" w14:textId="4BF95315" w:rsidR="00C202B9" w:rsidRPr="00FC61D0" w:rsidRDefault="00C202B9" w:rsidP="00FC61D0">
      <w:pPr>
        <w:rPr>
          <w:lang w:val="en-US"/>
        </w:rPr>
      </w:pPr>
      <w:r>
        <w:rPr>
          <w:lang w:val="en-US"/>
        </w:rPr>
        <w:t xml:space="preserve">No </w:t>
      </w:r>
      <w:r w:rsidR="00A45B47">
        <w:rPr>
          <w:lang w:val="en-US"/>
        </w:rPr>
        <w:t>clear correlations/feature importances where found that have an impact on the prediction.</w:t>
      </w:r>
    </w:p>
    <w:sectPr w:rsidR="00C202B9" w:rsidRPr="00FC61D0" w:rsidSect="00251CB9">
      <w:footerReference w:type="default" r:id="rId16"/>
      <w:pgSz w:w="11906" w:h="16838" w:code="9"/>
      <w:pgMar w:top="1440" w:right="1644" w:bottom="1440" w:left="164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1E899C" w14:textId="77777777" w:rsidR="003249A8" w:rsidRDefault="003249A8">
      <w:pPr>
        <w:spacing w:before="0" w:after="0" w:line="240" w:lineRule="auto"/>
      </w:pPr>
      <w:r>
        <w:separator/>
      </w:r>
    </w:p>
  </w:endnote>
  <w:endnote w:type="continuationSeparator" w:id="0">
    <w:p w14:paraId="13202702" w14:textId="77777777" w:rsidR="003249A8" w:rsidRDefault="003249A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FFA543" w14:textId="77777777" w:rsidR="001638F6" w:rsidRDefault="00844483">
    <w:pPr>
      <w:pStyle w:val="Fuzeile"/>
    </w:pPr>
    <w:r>
      <w:rPr>
        <w:lang w:bidi="de-DE"/>
      </w:rPr>
      <w:t xml:space="preserve">SEITE </w:t>
    </w:r>
    <w:r>
      <w:rPr>
        <w:lang w:bidi="de-DE"/>
      </w:rPr>
      <w:fldChar w:fldCharType="begin"/>
    </w:r>
    <w:r>
      <w:rPr>
        <w:lang w:bidi="de-DE"/>
      </w:rPr>
      <w:instrText xml:space="preserve"> PAGE  \* Arabic  \* MERGEFORMAT </w:instrText>
    </w:r>
    <w:r>
      <w:rPr>
        <w:lang w:bidi="de-DE"/>
      </w:rPr>
      <w:fldChar w:fldCharType="separate"/>
    </w:r>
    <w:r w:rsidR="00D8640F">
      <w:rPr>
        <w:noProof/>
        <w:lang w:bidi="de-DE"/>
      </w:rPr>
      <w:t>1</w:t>
    </w:r>
    <w:r>
      <w:rPr>
        <w:lang w:bidi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2A8FD0" w14:textId="77777777" w:rsidR="003249A8" w:rsidRDefault="003249A8">
      <w:pPr>
        <w:spacing w:before="0" w:after="0" w:line="240" w:lineRule="auto"/>
      </w:pPr>
      <w:r>
        <w:separator/>
      </w:r>
    </w:p>
  </w:footnote>
  <w:footnote w:type="continuationSeparator" w:id="0">
    <w:p w14:paraId="58451D06" w14:textId="77777777" w:rsidR="003249A8" w:rsidRDefault="003249A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Aufzhlungszeich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896B29"/>
    <w:multiLevelType w:val="hybridMultilevel"/>
    <w:tmpl w:val="BBEAA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8F5B63"/>
    <w:multiLevelType w:val="multilevel"/>
    <w:tmpl w:val="1CD6B86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A3440CC"/>
    <w:multiLevelType w:val="multilevel"/>
    <w:tmpl w:val="B5CE5722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5BC2713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BE0360C"/>
    <w:multiLevelType w:val="multilevel"/>
    <w:tmpl w:val="2E969558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2FC7975"/>
    <w:multiLevelType w:val="hybridMultilevel"/>
    <w:tmpl w:val="B802D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204E99"/>
    <w:multiLevelType w:val="hybridMultilevel"/>
    <w:tmpl w:val="1AEE9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2"/>
  </w:num>
  <w:num w:numId="8">
    <w:abstractNumId w:val="10"/>
  </w:num>
  <w:num w:numId="9">
    <w:abstractNumId w:val="14"/>
  </w:num>
  <w:num w:numId="10">
    <w:abstractNumId w:val="13"/>
  </w:num>
  <w:num w:numId="11">
    <w:abstractNumId w:val="16"/>
  </w:num>
  <w:num w:numId="12">
    <w:abstractNumId w:val="15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7"/>
  </w:num>
  <w:num w:numId="22">
    <w:abstractNumId w:val="11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9A8"/>
    <w:rsid w:val="00027EC5"/>
    <w:rsid w:val="000748AA"/>
    <w:rsid w:val="000777CE"/>
    <w:rsid w:val="00087380"/>
    <w:rsid w:val="000A2D76"/>
    <w:rsid w:val="000A4BB8"/>
    <w:rsid w:val="001128DF"/>
    <w:rsid w:val="00116288"/>
    <w:rsid w:val="001638F6"/>
    <w:rsid w:val="0018005D"/>
    <w:rsid w:val="00185E4C"/>
    <w:rsid w:val="001A03A9"/>
    <w:rsid w:val="001A2000"/>
    <w:rsid w:val="001F37E2"/>
    <w:rsid w:val="001F6C8A"/>
    <w:rsid w:val="00210EC9"/>
    <w:rsid w:val="00227FFB"/>
    <w:rsid w:val="00245882"/>
    <w:rsid w:val="00251CB9"/>
    <w:rsid w:val="00255F0A"/>
    <w:rsid w:val="002D5423"/>
    <w:rsid w:val="0030160D"/>
    <w:rsid w:val="003074B0"/>
    <w:rsid w:val="003143CC"/>
    <w:rsid w:val="003209D6"/>
    <w:rsid w:val="003249A8"/>
    <w:rsid w:val="00334A73"/>
    <w:rsid w:val="003422FF"/>
    <w:rsid w:val="00392865"/>
    <w:rsid w:val="003B4001"/>
    <w:rsid w:val="003B65EE"/>
    <w:rsid w:val="00430F9B"/>
    <w:rsid w:val="00436FF8"/>
    <w:rsid w:val="00453B4F"/>
    <w:rsid w:val="00480FD6"/>
    <w:rsid w:val="004952C4"/>
    <w:rsid w:val="004B2755"/>
    <w:rsid w:val="004D3841"/>
    <w:rsid w:val="00553A03"/>
    <w:rsid w:val="00566671"/>
    <w:rsid w:val="0059379B"/>
    <w:rsid w:val="005A1C5A"/>
    <w:rsid w:val="005A2784"/>
    <w:rsid w:val="005F36E7"/>
    <w:rsid w:val="0066189F"/>
    <w:rsid w:val="00690EFD"/>
    <w:rsid w:val="006A3AD7"/>
    <w:rsid w:val="006B4D50"/>
    <w:rsid w:val="007021DE"/>
    <w:rsid w:val="00720FD7"/>
    <w:rsid w:val="00732607"/>
    <w:rsid w:val="00742FF9"/>
    <w:rsid w:val="00754D5C"/>
    <w:rsid w:val="00755DA6"/>
    <w:rsid w:val="00763210"/>
    <w:rsid w:val="00780F4A"/>
    <w:rsid w:val="00784C7E"/>
    <w:rsid w:val="007B0B15"/>
    <w:rsid w:val="007E74B2"/>
    <w:rsid w:val="007F285F"/>
    <w:rsid w:val="00823909"/>
    <w:rsid w:val="00844483"/>
    <w:rsid w:val="00895D67"/>
    <w:rsid w:val="008D416E"/>
    <w:rsid w:val="00934F1C"/>
    <w:rsid w:val="009707F3"/>
    <w:rsid w:val="0097383E"/>
    <w:rsid w:val="009D2231"/>
    <w:rsid w:val="00A01C9A"/>
    <w:rsid w:val="00A02234"/>
    <w:rsid w:val="00A122DB"/>
    <w:rsid w:val="00A1402A"/>
    <w:rsid w:val="00A2391E"/>
    <w:rsid w:val="00A32FE9"/>
    <w:rsid w:val="00A340A2"/>
    <w:rsid w:val="00A45B47"/>
    <w:rsid w:val="00A70E63"/>
    <w:rsid w:val="00AA431D"/>
    <w:rsid w:val="00AD165F"/>
    <w:rsid w:val="00AD3EA6"/>
    <w:rsid w:val="00B2352A"/>
    <w:rsid w:val="00B47B7A"/>
    <w:rsid w:val="00B646B8"/>
    <w:rsid w:val="00B83EE7"/>
    <w:rsid w:val="00BC1D86"/>
    <w:rsid w:val="00C202B9"/>
    <w:rsid w:val="00C565A4"/>
    <w:rsid w:val="00C73678"/>
    <w:rsid w:val="00C7673D"/>
    <w:rsid w:val="00C80BD4"/>
    <w:rsid w:val="00CC2C7A"/>
    <w:rsid w:val="00CF3A42"/>
    <w:rsid w:val="00D34F18"/>
    <w:rsid w:val="00D5413C"/>
    <w:rsid w:val="00D8640F"/>
    <w:rsid w:val="00DC07A3"/>
    <w:rsid w:val="00E11B8A"/>
    <w:rsid w:val="00E450EB"/>
    <w:rsid w:val="00EF5508"/>
    <w:rsid w:val="00F5431A"/>
    <w:rsid w:val="00F66F26"/>
    <w:rsid w:val="00F677F9"/>
    <w:rsid w:val="00F67F91"/>
    <w:rsid w:val="00F81F42"/>
    <w:rsid w:val="00FC4B45"/>
    <w:rsid w:val="00FC61D0"/>
    <w:rsid w:val="00FD1504"/>
    <w:rsid w:val="00FE0E6F"/>
    <w:rsid w:val="00FE22FD"/>
    <w:rsid w:val="00FE2940"/>
    <w:rsid w:val="00FF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6C18A29"/>
  <w15:chartTrackingRefBased/>
  <w15:docId w15:val="{D5524AF3-FA72-4352-BF70-257E328E4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de-DE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D1504"/>
  </w:style>
  <w:style w:type="paragraph" w:styleId="berschrift1">
    <w:name w:val="heading 1"/>
    <w:basedOn w:val="Standard"/>
    <w:next w:val="Standard"/>
    <w:link w:val="berschrift1Zchn"/>
    <w:uiPriority w:val="4"/>
    <w:qFormat/>
    <w:rsid w:val="00CC2C7A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40"/>
      <w:szCs w:val="30"/>
    </w:rPr>
  </w:style>
  <w:style w:type="paragraph" w:styleId="berschrift2">
    <w:name w:val="heading 2"/>
    <w:basedOn w:val="Standard"/>
    <w:next w:val="Standard"/>
    <w:link w:val="berschrift2Zchn"/>
    <w:uiPriority w:val="4"/>
    <w:unhideWhenUsed/>
    <w:qFormat/>
    <w:rsid w:val="00CC2C7A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  <w:sz w:val="32"/>
    </w:rPr>
  </w:style>
  <w:style w:type="paragraph" w:styleId="berschrift3">
    <w:name w:val="heading 3"/>
    <w:basedOn w:val="Standard"/>
    <w:next w:val="Standard"/>
    <w:link w:val="berschrift3Zchn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berschrift5">
    <w:name w:val="heading 5"/>
    <w:basedOn w:val="Standard"/>
    <w:next w:val="Standard"/>
    <w:link w:val="berschrift5Zchn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berschrift6">
    <w:name w:val="heading 6"/>
    <w:basedOn w:val="Standard"/>
    <w:next w:val="Standard"/>
    <w:link w:val="berschrift6Zchn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HelleSchattierung">
    <w:name w:val="Light Shading"/>
    <w:basedOn w:val="NormaleTabelle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Kontaktinfos">
    <w:name w:val="Kontaktinfos"/>
    <w:basedOn w:val="Standard"/>
    <w:uiPriority w:val="4"/>
    <w:qFormat/>
    <w:pPr>
      <w:spacing w:before="360" w:after="0"/>
      <w:contextualSpacing/>
      <w:jc w:val="center"/>
    </w:pPr>
  </w:style>
  <w:style w:type="character" w:customStyle="1" w:styleId="berschrift1Zchn">
    <w:name w:val="Überschrift 1 Zchn"/>
    <w:basedOn w:val="Absatz-Standardschriftart"/>
    <w:link w:val="berschrift1"/>
    <w:uiPriority w:val="4"/>
    <w:rsid w:val="00CC2C7A"/>
    <w:rPr>
      <w:rFonts w:asciiTheme="majorHAnsi" w:eastAsiaTheme="majorEastAsia" w:hAnsiTheme="majorHAnsi" w:cstheme="majorBidi"/>
      <w:color w:val="3F251D" w:themeColor="accent1"/>
      <w:sz w:val="40"/>
      <w:szCs w:val="30"/>
    </w:rPr>
  </w:style>
  <w:style w:type="character" w:customStyle="1" w:styleId="berschrift2Zchn">
    <w:name w:val="Überschrift 2 Zchn"/>
    <w:basedOn w:val="Absatz-Standardschriftart"/>
    <w:link w:val="berschrift2"/>
    <w:uiPriority w:val="4"/>
    <w:rsid w:val="00CC2C7A"/>
    <w:rPr>
      <w:rFonts w:asciiTheme="majorHAnsi" w:eastAsiaTheme="majorEastAsia" w:hAnsiTheme="majorHAnsi" w:cstheme="majorBidi"/>
      <w:caps/>
      <w:color w:val="3F251D" w:themeColor="accent1"/>
      <w:sz w:val="32"/>
    </w:rPr>
  </w:style>
  <w:style w:type="character" w:customStyle="1" w:styleId="berschrift3Zchn">
    <w:name w:val="Überschrift 3 Zchn"/>
    <w:basedOn w:val="Absatz-Standardschriftart"/>
    <w:link w:val="berschrift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berschrift6Zchn">
    <w:name w:val="Überschrift 6 Zchn"/>
    <w:basedOn w:val="Absatz-Standardschriftart"/>
    <w:link w:val="berschrift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Aufzhlungszeichen">
    <w:name w:val="List Bullet"/>
    <w:basedOn w:val="Standard"/>
    <w:uiPriority w:val="7"/>
    <w:unhideWhenUsed/>
    <w:qFormat/>
    <w:pPr>
      <w:numPr>
        <w:numId w:val="5"/>
      </w:numPr>
    </w:pPr>
  </w:style>
  <w:style w:type="paragraph" w:styleId="Listennummer">
    <w:name w:val="List Number"/>
    <w:basedOn w:val="Standard"/>
    <w:uiPriority w:val="5"/>
    <w:unhideWhenUsed/>
    <w:qFormat/>
    <w:pPr>
      <w:numPr>
        <w:numId w:val="6"/>
      </w:numPr>
      <w:contextualSpacing/>
    </w:pPr>
  </w:style>
  <w:style w:type="paragraph" w:styleId="Titel">
    <w:name w:val="Title"/>
    <w:basedOn w:val="Standard"/>
    <w:link w:val="TitelZchn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elZchn">
    <w:name w:val="Titel Zchn"/>
    <w:basedOn w:val="Absatz-Standardschriftart"/>
    <w:link w:val="Titel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Untertitel">
    <w:name w:val="Subtitle"/>
    <w:basedOn w:val="Standard"/>
    <w:link w:val="UntertitelZchn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UntertitelZchn">
    <w:name w:val="Untertitel Zchn"/>
    <w:basedOn w:val="Absatz-Standardschriftart"/>
    <w:link w:val="Untertitel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Foto">
    <w:name w:val="Foto"/>
    <w:basedOn w:val="Standard"/>
    <w:uiPriority w:val="1"/>
    <w:qFormat/>
    <w:rsid w:val="00D5413C"/>
    <w:pPr>
      <w:spacing w:before="2400" w:after="400"/>
      <w:jc w:val="center"/>
    </w:pPr>
  </w:style>
  <w:style w:type="paragraph" w:styleId="Beschriftung">
    <w:name w:val="caption"/>
    <w:basedOn w:val="Standard"/>
    <w:next w:val="Standard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spacing w:before="0"/>
      <w:outlineLvl w:val="9"/>
    </w:pPr>
  </w:style>
  <w:style w:type="paragraph" w:styleId="Fuzeile">
    <w:name w:val="footer"/>
    <w:basedOn w:val="Standard"/>
    <w:link w:val="FuzeileZchn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3422FF"/>
    <w:rPr>
      <w:sz w:val="22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pPr>
      <w:spacing w:after="100"/>
      <w:ind w:left="20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122DB"/>
    <w:rPr>
      <w:rFonts w:ascii="Tahoma" w:hAnsi="Tahoma" w:cs="Tahoma"/>
      <w:szCs w:val="16"/>
    </w:rPr>
  </w:style>
  <w:style w:type="paragraph" w:styleId="Literaturverzeichnis">
    <w:name w:val="Bibliography"/>
    <w:basedOn w:val="Standard"/>
    <w:next w:val="Standard"/>
    <w:uiPriority w:val="39"/>
    <w:semiHidden/>
    <w:unhideWhenUsed/>
  </w:style>
  <w:style w:type="paragraph" w:styleId="Textkrper3">
    <w:name w:val="Body Text 3"/>
    <w:basedOn w:val="Standard"/>
    <w:link w:val="Textkrper3Zchn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Berichtstabelle">
    <w:name w:val="Berichtstabelle"/>
    <w:basedOn w:val="NormaleTabelle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lenraster">
    <w:name w:val="Table Grid"/>
    <w:basedOn w:val="NormaleTabelle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1A2000"/>
    <w:pPr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A2000"/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A122DB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122DB"/>
    <w:rPr>
      <w:sz w:val="22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A122DB"/>
    <w:rPr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122DB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122D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122DB"/>
    <w:rPr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A122DB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122DB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122DB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122DB"/>
    <w:rPr>
      <w:rFonts w:ascii="Consolas" w:hAnsi="Consolas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A122DB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A122DB"/>
    <w:rPr>
      <w:rFonts w:ascii="Consolas" w:hAnsi="Consolas"/>
      <w:szCs w:val="21"/>
    </w:rPr>
  </w:style>
  <w:style w:type="character" w:styleId="Platzhaltertext">
    <w:name w:val="Placeholder Text"/>
    <w:basedOn w:val="Absatz-Standardschriftart"/>
    <w:uiPriority w:val="99"/>
    <w:semiHidden/>
    <w:rsid w:val="00A122DB"/>
    <w:rPr>
      <w:color w:val="595959" w:themeColor="text1" w:themeTint="A6"/>
    </w:rPr>
  </w:style>
  <w:style w:type="character" w:styleId="Hyperlink">
    <w:name w:val="Hyperlink"/>
    <w:basedOn w:val="Absatz-Standardschriftart"/>
    <w:uiPriority w:val="99"/>
    <w:unhideWhenUsed/>
    <w:rsid w:val="00FC4B45"/>
    <w:rPr>
      <w:color w:val="993E2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C4B45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semiHidden/>
    <w:qFormat/>
    <w:rsid w:val="00C76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kaggle.com/rajeevw/ufcdata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einhofer\AppData\Roaming\Microsoft\Templates\Studienbericht%20mit%20Deckblatt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E7759C573B0044A3E3B64D33DCBBA7" ma:contentTypeVersion="12" ma:contentTypeDescription="Create a new document." ma:contentTypeScope="" ma:versionID="263899508f16bc9fe9248912be47493b">
  <xsd:schema xmlns:xsd="http://www.w3.org/2001/XMLSchema" xmlns:xs="http://www.w3.org/2001/XMLSchema" xmlns:p="http://schemas.microsoft.com/office/2006/metadata/properties" xmlns:ns3="642948c1-787d-482f-831b-5335b9f3ab35" xmlns:ns4="3241098b-8e25-480e-9ad6-fc1479e51599" targetNamespace="http://schemas.microsoft.com/office/2006/metadata/properties" ma:root="true" ma:fieldsID="4fdf797033a8b86062fac657871e28f8" ns3:_="" ns4:_="">
    <xsd:import namespace="642948c1-787d-482f-831b-5335b9f3ab35"/>
    <xsd:import namespace="3241098b-8e25-480e-9ad6-fc1479e5159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2948c1-787d-482f-831b-5335b9f3ab3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41098b-8e25-480e-9ad6-fc1479e515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A60F4-B429-4D11-8B3A-5680616E6A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2948c1-787d-482f-831b-5335b9f3ab35"/>
    <ds:schemaRef ds:uri="3241098b-8e25-480e-9ad6-fc1479e515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EA80A4-948A-4CF0-B57F-FEFA05E9D6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D3375D-37AD-41AA-B55C-A71257B43E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9705A84-2CBA-4A0A-A2E4-98F7628B3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Studienbericht mit Deckblatt.dotx</Template>
  <TotalTime>0</TotalTime>
  <Pages>8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REINHOFER Arno</dc:creator>
  <cp:keywords/>
  <cp:lastModifiedBy>REINHOFER Arno</cp:lastModifiedBy>
  <cp:revision>84</cp:revision>
  <dcterms:created xsi:type="dcterms:W3CDTF">2020-05-21T08:30:00Z</dcterms:created>
  <dcterms:modified xsi:type="dcterms:W3CDTF">2020-05-21T11:55:00Z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0x010100B6E7759C573B0044A3E3B64D33DCBBA7</vt:lpwstr>
  </property>
</Properties>
</file>